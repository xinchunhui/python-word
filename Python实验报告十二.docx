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Python</w:t>
      </w:r>
      <w:r>
        <w:rPr>
          <w:rFonts w:hint="eastAsia"/>
          <w:b/>
          <w:bCs/>
          <w:sz w:val="52"/>
          <w:szCs w:val="52"/>
          <w:lang w:eastAsia="zh-CN"/>
        </w:rPr>
        <w:t>实验报告十二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姓名：</w:t>
      </w:r>
      <w:r>
        <w:rPr>
          <w:rFonts w:hint="eastAsia"/>
          <w:b w:val="0"/>
          <w:bCs w:val="0"/>
          <w:sz w:val="21"/>
          <w:szCs w:val="21"/>
          <w:lang w:eastAsia="zh-CN"/>
        </w:rPr>
        <w:t>莘春慧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学号：117060400208  班级：17应统二班  指导老师：林卫中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程序练习10-1中国大学排名爬虫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每个大学排名的数据信息被封装在一个</w:t>
      </w:r>
      <w:r>
        <w:rPr>
          <w:rFonts w:hint="eastAsia"/>
          <w:lang w:val="en-US" w:eastAsia="zh-CN"/>
        </w:rPr>
        <w:t>&lt;tr&gt;&lt;/tr&gt;之间的结构中。要想获得其中的数据，需要首先找到&lt;tr&gt;&lt;/tr&gt;标签，并遍历其中每个&lt;td&gt;&lt;/td&gt;标签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requests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bs4 import BeautifulSoup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allUniv = []  #存储全部表格数据，二维列表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getHTMLText(url):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try: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 = requests.get(url, timeout=30)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r.raise_for_status()  #获取一个网页内容的函数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r.encoding = 'utf-8'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r.text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except: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""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fillUnivList(soup):  #分析网页中的数据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data = soup.find_all('tr')  #找到所有tr标签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tr in data: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ltd = tr.find_all('td')  #在每个tr标签中找到所有td标签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len(ltd)==0:  #剔除包含&lt;tr&gt;标签，但这个标签内部不包含&lt;td&gt;标签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 = []  #创建一个空列表对象，用于存储当前tr标签表示大学的数据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td in ltd: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singleUniv.append(td.string)  #提取&lt;td&gt;标签中的信息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allUniv.append(singleUniv)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printUnivList(num):  #输出格式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print("{:^4}{:^10}{:^5}{:^8}{:^10}".forma</w:t>
      </w:r>
      <w:r>
        <w:rPr>
          <w:rFonts w:hint="eastAsia"/>
          <w:b w:val="0"/>
          <w:bCs w:val="0"/>
          <w:lang w:val="en-US" w:eastAsia="zh-CN"/>
        </w:rPr>
        <w:t>t("排名","学校名称","省市","总分","培养规模"))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i in range(num):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u=allUniv[i]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print("{:^4}{:^10}{:^5}{:^8}{:^10}".format(u[0],u[1],u[2],u[3],u[6]))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main():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url = 'http://www.zuihaodaxue.cn/zuihaodaxuepaiming2016.html'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html = getHTMLText(url)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soup = BeautifulSoup(html, "html.parser")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fillUnivList(soup)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printUnivList(10)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main()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13580" cy="24682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程序练习10-2</w:t>
      </w:r>
      <w:r>
        <w:rPr>
          <w:rFonts w:hint="eastAsia"/>
          <w:b/>
          <w:bCs/>
        </w:rPr>
        <w:t>按照省份输出中国大学排名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1）import requests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bs4 import BeautifulSoup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allUniv = []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getHTMLText(url):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try: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 = requests.get(url, timeout=30)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r.raise_for_status()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r.encoding = 'utf-8'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r.text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except: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""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fillUnivList(soup):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data = soup.find_all('tr')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tr in data: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ltd = tr.find_all('td')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len(ltd)==0: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singleUniv = []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td in ltd: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singleUniv.append(td.string)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allUniv.append(singleUniv)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printUnivList(province):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print("{:^4}{:^10}{:^5}{:^8}{:^10}".format("排名","学校名称","省市","总分","培养规模"))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u in allUniv: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province in u[2]: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#if float(u[3])&gt;50: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print("{:^4}{:^10}{:^5}{:^8}{:^10}".format(u[0],u[1],u[2],u[3],u[6]))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main(province):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url = 'http://www.zuihaodaxue.cn/zuihaodaxuepaiming2018.html'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html = getHTMLText(url)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soup = BeautifulSoup(html, "html.parser")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fillUnivList(soup)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printUnivList(province)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main('河北')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685540" cy="4114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2）import requests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 = []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timeout=30)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soup.find_all('tr')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tr in data: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ltd = tr.find_all('td')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len(ltd)==0: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td in ltd: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singleUniv.append(td.string)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printUnivList(province):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print("{:^4}{:^10}{:^5}{:^8}{:^10}".format("排名","学校名称","省市","总分","培养规模"))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 in allUniv: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province in u[2]: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#if float(u[3])&gt;50: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print("{:^4}{:^10}{:^5}{:^8}{:^10}".format(u[0],u[1],u[2],u[3],u[6]))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main(province):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'http://www.zuihaodaxue.cn/zuihaodaxuepaiming2018.html'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 "html.parser")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printUnivList(province)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main('江西')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552190" cy="31521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USNEWS美国大学排名爬虫。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allUniv=[]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send_headers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"User-Agent": "Mozilla/5.0 (Windows NT 10.0; Win64; x64) AppleWebKit/537.36 (KHTML, like Gecko) Chrome/61.0.3163.100 Safari/537.36",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"Connection": "keep-alive",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"Accept": "text/html,application/xhtml+xml,application/xml;q=0.9,image/webp,image/apng,*/*;q=0.8",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"Accept-Language": "zh-CN,zh;q=0.8"}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 headers=send_headers)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print(r.status_code)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'utf-8'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fillUnivList(soup):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soup.find_all('div',{'class':re.compile('shadow-dark')})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div in 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div1 = div.find('div',{'style':'margin-left: 2.5rem;'})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rank = div1.get_text().strip()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#学校名称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singleUniv.append(rank.split(' ')[0])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div2 = div.find('h3')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singleUniv.append(div2.get_text().strip())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address = div.find('div',{'class':re.compile('block-normal')})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singleUniv.append(address.string)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lstrong = div.find_all('strong')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singleUniv.append(lstrong[0].string)#学费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singleUniv.append(lstrong[1].string)#培养规模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allUniv.append(singleUniv)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printUnivList():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print("{:&lt;6}{:&lt;20}{:&lt;10}{:&lt;10}{:&lt;10}".format("排名","学校名称","City","学费","培养规模"))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 in allUniv: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print("{:&lt;6}{:&lt;20}{:&lt;10}{:&lt;10}{:&lt;10}".format(u[0],u[1],u[2],u[3],u[4]))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= 'https://www.usnews.com/best-colleges/rankings/national-universities'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 = getHTMLText(url)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soup = BeautifulSoup(html,'html.parser')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fillUnivList(soup)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printUnivList()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r>
        <w:drawing>
          <wp:inline distT="0" distB="0" distL="114300" distR="114300">
            <wp:extent cx="4371340" cy="48666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程序练习10-6分析百度图片搜索返回结果的HTML代码，编写爬虫抓取图片并下载形成专题图片库。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re#引用正则表达式的库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getHTMLText(url,coding='gbk'):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requests.get(url,timeout=30)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r.encoding = coding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downloadImageFile(imgUrl, destUrl, fname=''):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local_filename = imgUrl.split('/')[-1]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print('Download Image File={}'.format(local_filename))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 = requests.get(imgUrl, stream=True)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r.raise_for_status()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len(fname) == 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fname = local_filename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print('fname={}'.format(fname))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open(destUrl + "/" + fname, 'wb') as f: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chunk in r.iter_content(chunk_size=1024):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chunk: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f.write(chunk)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f.flush()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r.status_code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r.status_code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getImg(html):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imgre = re.compile('"objURL":"(.*?)"')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imglist = re.findall(imgre,html)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imglist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download(urls,path):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url in urls: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print("Download Image from page:{}".format(url))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status = downloadImageFile(url,path,str(index)+".jpg")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str(status)[0] == '4':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print("未下载成功{}".format(url))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Exception as 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print("未下载成功{}".format(url))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+=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= 'http://image.baidu.com/search/index?tn=baiduimage&amp;word=迪丽热巴'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html= getHTMLText(page,'utf-8')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download(getImg(html),'E:/热巴')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818C1"/>
    <w:multiLevelType w:val="singleLevel"/>
    <w:tmpl w:val="9A2818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CAFA76"/>
    <w:multiLevelType w:val="singleLevel"/>
    <w:tmpl w:val="1ACAFA7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3785E"/>
    <w:rsid w:val="69C3785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2018-06-10T15:08:00Z</dcterms:created>
  <dc:creator>春儿</dc:creator>
  <cp:lastModifiedBy>春儿</cp:lastModifiedBy>
  <dcterms:modified xsi:type="dcterms:W3CDTF">2018-06-10T15:58:50Z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