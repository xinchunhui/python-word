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Python</w:t>
      </w:r>
      <w:r>
        <w:rPr>
          <w:rFonts w:hint="eastAsia"/>
          <w:sz w:val="48"/>
          <w:szCs w:val="48"/>
          <w:lang w:eastAsia="zh-CN"/>
        </w:rPr>
        <w:t>实验报告十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姓名：莘春慧</w:t>
      </w:r>
      <w:r>
        <w:rPr>
          <w:rFonts w:hint="eastAsia"/>
          <w:sz w:val="21"/>
          <w:szCs w:val="21"/>
          <w:lang w:val="en-US" w:eastAsia="zh-CN"/>
        </w:rPr>
        <w:t xml:space="preserve">  学号：117060400208  班级：17应统二班  指导老师：林卫中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7.2 图像文件压缩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代码：from PIL import Image #引入图像库，在PIL中，任何一个图像文件都可以用Image对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 = Image.open("picture.jpg") 象表示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 = 5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w,h = im.size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im2 = Image.open("picture.jpg")</w:t>
      </w:r>
    </w:p>
    <w:p>
      <w:pPr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im2.resize((w//c,h//c)).save("picture.jpg","JPEG") #Image.resize(size)按size大小调整图像，生成副本，JPEG是国际图像压缩标准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代码：from PIL import Image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im = Image.open("picture.jpg")</w:t>
      </w:r>
      <w:r>
        <w:rPr>
          <w:rFonts w:hint="eastAsia"/>
          <w:lang w:val="en-US" w:eastAsia="zh-CN"/>
        </w:rPr>
        <w:t xml:space="preserve">  #</w:t>
      </w:r>
      <w:r>
        <w:rPr>
          <w:rFonts w:hint="eastAsia"/>
          <w:lang w:eastAsia="zh-CN"/>
        </w:rPr>
        <w:t xml:space="preserve"> Image.thumbnail（size）创建图像的缩略图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c = 5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w,h = im.size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im.thumbnail((w//c,h//c))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im.save("pictureTN","JPEG") </w:t>
      </w:r>
    </w:p>
    <w:p>
      <w:pPr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7.5制作英文字典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代码：import os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userOperateInterface():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print("\n请选择词典功能")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print("i:添加单词")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print("s:查询单词")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print("Q:退出词典")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print("请选择功能")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input()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addWord(wordDict:dict,fileName):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 = input("您输入要加入的单词")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 str in wordDict.keys():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print("该单词已添加到字典库\n")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userOperateInterface()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 = input("请输入此单词的中文释义")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wordDict[str] = t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with open(fileName,"a") as fw: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fw.write(str + " "+t+"\n")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selectWord(wordDict:dict):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str = input("请输入您要查询的单词:")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 str not in wordDict.keys():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print("字典中未找到这个单词\n")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print(wordDict[str])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 main():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wordDict={}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 os.path.exists("dict.txt"):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with open("dict.txt","r") as fr: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for In in fr: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s=In.split("")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wordDict[s[0]] = s[1]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fw = open("dict.txt","w")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fw.close()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print("******欢迎使用简明英汉字典******")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while True: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op = userOperateInterface()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if op =="i":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addWord(wordDict,"dict.txt")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elif op =="s":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selectWord(wordDict)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elif op=="Q":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break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else: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print("输入有误\n")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main()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jc w:val="both"/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Python源文件改写，将文件中的所有除保留字外的小写字母换成大写字母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代码：</w:t>
      </w:r>
      <w:r>
        <w:rPr>
          <w:rFonts w:hint="eastAsia"/>
          <w:sz w:val="21"/>
          <w:szCs w:val="21"/>
          <w:lang w:val="en-US" w:eastAsia="zh-CN"/>
        </w:rPr>
        <w:t xml:space="preserve">  import keyword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kws = keyword.kwlist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file = input("请输入一个Python源程序文件")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fr = open(file,"r",encoding="utf-8")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wline = ""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line in fr: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wline += "\n"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if "import" in line: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wline += line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j=0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while line[j] =="":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wline += ""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j += 1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sline = line.split()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for w in sline: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if w in kws: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wline += w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elif "." in w: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wline += w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elif "(" in w: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wline += w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else: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wline += w.upper()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wline += ""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fr.close()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fw = open(file,"w",encoding="utf-8")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fw.write(wline)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fw.close()</w:t>
      </w:r>
    </w:p>
    <w:p>
      <w:p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 xml:space="preserve">   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2432A"/>
    <w:rsid w:val="42A05A24"/>
    <w:rsid w:val="6D535020"/>
    <w:rsid w:val="75A2432A"/>
    <w:rsid w:val="77E9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2018-05-24T13:27:00Z</dcterms:created>
  <dc:creator>春儿</dc:creator>
  <cp:lastModifiedBy>春儿</cp:lastModifiedBy>
  <dcterms:modified xsi:type="dcterms:W3CDTF">2018-05-26T07:15:53Z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