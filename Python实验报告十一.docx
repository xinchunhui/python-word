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Python实验报告十一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姓名：莘春慧  学号：117060400208  班级：17应统二班  指导老师：林卫中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9.1：方波绘制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代码：import numpy as np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matplotlib.pyplot as plt   #作为别名引入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squareWave(x,n):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f=np.zeros((x.shape[0],))   #创建一个为0的列表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k=1  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while k&lt;=n: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f=f+(8*np.sin((2*k-1)*x)/(2*k-1)*np.pi)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k=k+1</w:t>
      </w:r>
    </w:p>
    <w:p>
      <w:p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f</w:t>
      </w:r>
    </w:p>
    <w:p>
      <w:p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x=np.linspace(0.0,2*np.pi,1000)  #x取值范围为【0,2*np.pi】均分为1000份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y=squareWave(x,200) 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plt.plot(x,y)  #是指画图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plt.show()  #是在画图窗口里具体绘制横轴为x,纵轴为y的曲线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自定义规律绘制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代码：import numpy as np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np.array([[1,2,3],[2,3,4],[3,4,5]])#创造数组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nAttr = 3                       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angles = np.linspace(0,2*np.pi,nAttr,endpoint=False)  #将结束的点去掉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np.concatenate((data,[data[0]]))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angles = np.concatenate((angles,[angles[0]]))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 = plt.figure(facecolor="pink")#创建一个全局绘图区域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plt.subplot(111,polar=True)#调整子绘图区域的布局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A152A"/>
    <w:rsid w:val="12DA152A"/>
    <w:rsid w:val="23D57EC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2018-05-31T13:46:00Z</dcterms:created>
  <dc:creator>春儿</dc:creator>
  <cp:lastModifiedBy>春儿</cp:lastModifiedBy>
  <dcterms:modified xsi:type="dcterms:W3CDTF">2018-05-31T15:22:28Z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